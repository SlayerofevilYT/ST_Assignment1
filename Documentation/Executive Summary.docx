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62E8CE91" w:rsidR="009000CE" w:rsidRDefault="009D576B" w:rsidP="00ED34AE">
                <w:pPr>
                  <w:pStyle w:val="Title"/>
                </w:pPr>
                <w:r>
                  <w:t>NSW Traffic Penalty Data Search</w:t>
                </w:r>
                <w:r w:rsidR="00184AA9">
                  <w:t xml:space="preserve"> </w:t>
                </w:r>
                <w:r w:rsidR="00ED34AE">
                  <w:t>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4BD5D9EB" w:rsidR="009000CE" w:rsidRDefault="00000000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9D576B">
                  <w:t xml:space="preserve">Nikkelas Raines, Taiki </w:t>
                </w:r>
                <w:proofErr w:type="spellStart"/>
                <w:r w:rsidR="009D576B">
                  <w:t>Matehe</w:t>
                </w:r>
                <w:proofErr w:type="spellEnd"/>
              </w:sdtContent>
            </w:sdt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268455C3" w:rsidR="009000CE" w:rsidRDefault="00000000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 w:fullDate="2023-10-08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9D576B">
                  <w:t>October 8, 2023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>A 100 to 150 word</w:t>
      </w:r>
      <w:r w:rsidR="002D4235">
        <w:t xml:space="preserve"> executive</w:t>
      </w:r>
      <w:r>
        <w:t xml:space="preserve"> summary of your findings. Do this last.</w:t>
      </w:r>
    </w:p>
    <w:p w14:paraId="2602CD8B" w14:textId="77777777" w:rsidR="009000CE" w:rsidRDefault="00184AA9" w:rsidP="00184AA9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2CB6DB3C" w14:textId="571F56C5" w:rsidR="002D4235" w:rsidRPr="00ED34AE" w:rsidRDefault="00184AA9" w:rsidP="00ED34AE">
      <w:pPr>
        <w:rPr>
          <w:rStyle w:val="Heading1Char"/>
          <w:rFonts w:asciiTheme="minorHAnsi" w:eastAsiaTheme="minorEastAsia" w:hAnsiTheme="minorHAnsi" w:cstheme="minorBidi"/>
          <w:b w:val="0"/>
          <w:color w:val="FF0000"/>
          <w:sz w:val="22"/>
          <w:szCs w:val="22"/>
        </w:rPr>
      </w:pPr>
      <w:r w:rsidRPr="00ED34AE">
        <w:rPr>
          <w:color w:val="FF0000"/>
        </w:rPr>
        <w:t>Explains the purpose of this report.</w:t>
      </w:r>
      <w:r w:rsidR="00ED34AE" w:rsidRPr="00ED34AE">
        <w:rPr>
          <w:color w:val="FF0000"/>
        </w:rPr>
        <w:t xml:space="preserve"> Include the date range covered, and the different analysis tasks performed</w:t>
      </w:r>
    </w:p>
    <w:p w14:paraId="2E9E7FA4" w14:textId="5B4085D9" w:rsidR="002D4235" w:rsidRDefault="006B32E0" w:rsidP="002D4235">
      <w:pPr>
        <w:rPr>
          <w:rStyle w:val="Heading1Char"/>
        </w:rPr>
      </w:pPr>
      <w:r>
        <w:rPr>
          <w:rStyle w:val="Heading1Char"/>
          <w:b w:val="0"/>
        </w:rPr>
        <w:t>2014</w:t>
      </w:r>
      <w:r w:rsidR="002D4235">
        <w:rPr>
          <w:rStyle w:val="Heading1Char"/>
          <w:b w:val="0"/>
        </w:rPr>
        <w:br w:type="page"/>
      </w:r>
    </w:p>
    <w:p w14:paraId="70C814E0" w14:textId="0B81790F" w:rsidR="009000CE" w:rsidRPr="00184AA9" w:rsidRDefault="00ED34AE" w:rsidP="00184AA9">
      <w:pPr>
        <w:pStyle w:val="Heading1"/>
      </w:pPr>
      <w:r>
        <w:rPr>
          <w:rStyle w:val="Heading1Char"/>
          <w:b/>
        </w:rPr>
        <w:lastRenderedPageBreak/>
        <w:t>Analysis 1 &lt;</w:t>
      </w:r>
      <w:r w:rsidR="006B32E0">
        <w:rPr>
          <w:rStyle w:val="Heading1Char"/>
          <w:b/>
        </w:rPr>
        <w:t xml:space="preserve">Display data of all penalty cases within a selected period </w:t>
      </w:r>
      <w:r>
        <w:rPr>
          <w:rStyle w:val="Heading1Char"/>
          <w:b/>
        </w:rPr>
        <w:t>&gt;</w:t>
      </w:r>
    </w:p>
    <w:p w14:paraId="46D5CE62" w14:textId="51030844" w:rsidR="009000CE" w:rsidRPr="00ED34AE" w:rsidRDefault="00184AA9" w:rsidP="00184AA9">
      <w:pPr>
        <w:rPr>
          <w:color w:val="FF0000"/>
        </w:rPr>
      </w:pPr>
      <w:r w:rsidRPr="00ED34AE">
        <w:rPr>
          <w:color w:val="FF0000"/>
        </w:rPr>
        <w:t>Based on</w:t>
      </w:r>
      <w:r w:rsidR="00ED34AE" w:rsidRPr="00ED34AE">
        <w:rPr>
          <w:color w:val="FF0000"/>
        </w:rPr>
        <w:t xml:space="preserve"> the requirements of your dataset, put the results of your analysis of a 12 month date period for each of the required functionalities in these sections. Change the title names to reflect your dataset and the analysis being performed.</w:t>
      </w:r>
      <w:r w:rsidR="00DD0ACF">
        <w:rPr>
          <w:color w:val="FF0000"/>
        </w:rPr>
        <w:t xml:space="preserve"> You may include images from your program as well as your own description of the results.</w:t>
      </w:r>
    </w:p>
    <w:p w14:paraId="6A7BD116" w14:textId="7A95440B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2 &lt;</w:t>
      </w:r>
      <w:r w:rsidR="006B32E0">
        <w:rPr>
          <w:rStyle w:val="Heading1Char"/>
          <w:b/>
        </w:rPr>
        <w:t xml:space="preserve"> Toggle Data frame search reset</w:t>
      </w:r>
      <w:r>
        <w:rPr>
          <w:rStyle w:val="Heading1Char"/>
          <w:b/>
        </w:rPr>
        <w:t>&gt;</w:t>
      </w:r>
    </w:p>
    <w:p w14:paraId="2B11177A" w14:textId="14B1DF8A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3 &lt;</w:t>
      </w:r>
      <w:r w:rsidR="006B32E0">
        <w:rPr>
          <w:rStyle w:val="Heading1Char"/>
          <w:b/>
        </w:rPr>
        <w:t>Retrieves all cases captures by radar or camera based on offense description</w:t>
      </w:r>
      <w:r>
        <w:rPr>
          <w:rStyle w:val="Heading1Char"/>
          <w:b/>
        </w:rPr>
        <w:t>&gt;</w:t>
      </w:r>
    </w:p>
    <w:p w14:paraId="49BE7F08" w14:textId="3C85AD0A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Analysis 4 &lt;</w:t>
      </w:r>
      <w:r w:rsidR="006B32E0">
        <w:rPr>
          <w:rStyle w:val="Heading1Char"/>
          <w:b/>
        </w:rPr>
        <w:t>Display data of all penalty cases with a keyword specified</w:t>
      </w:r>
      <w:r>
        <w:rPr>
          <w:rStyle w:val="Heading1Char"/>
          <w:b/>
        </w:rPr>
        <w:t>&gt;</w:t>
      </w:r>
    </w:p>
    <w:p w14:paraId="63C58427" w14:textId="3F3CD403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Analysis 5 &lt;</w:t>
      </w:r>
      <w:r w:rsidR="006B32E0" w:rsidRPr="006B32E0">
        <w:rPr>
          <w:rStyle w:val="Heading1Char"/>
          <w:b/>
        </w:rPr>
        <w:t xml:space="preserve"> </w:t>
      </w:r>
      <w:r w:rsidR="006B32E0">
        <w:rPr>
          <w:rStyle w:val="Heading1Char"/>
          <w:b/>
        </w:rPr>
        <w:t>Display a chart that shows distribution of cases in each offense code</w:t>
      </w:r>
      <w:r w:rsidR="006B32E0">
        <w:rPr>
          <w:rStyle w:val="Heading1Char"/>
          <w:b/>
        </w:rPr>
        <w:t xml:space="preserve"> </w:t>
      </w:r>
      <w:r>
        <w:rPr>
          <w:rStyle w:val="Heading1Char"/>
          <w:b/>
        </w:rPr>
        <w:t>&gt;</w:t>
      </w:r>
    </w:p>
    <w:p w14:paraId="7C9C903D" w14:textId="5757243F" w:rsidR="006B32E0" w:rsidRPr="00184AA9" w:rsidRDefault="006B32E0" w:rsidP="006B32E0">
      <w:pPr>
        <w:pStyle w:val="Heading1"/>
      </w:pPr>
      <w:r>
        <w:rPr>
          <w:rStyle w:val="Heading1Char"/>
          <w:b/>
        </w:rPr>
        <w:t xml:space="preserve">Analysis </w:t>
      </w:r>
      <w:r>
        <w:rPr>
          <w:rStyle w:val="Heading1Char"/>
          <w:b/>
        </w:rPr>
        <w:t>6</w:t>
      </w:r>
      <w:r>
        <w:rPr>
          <w:rStyle w:val="Heading1Char"/>
          <w:b/>
        </w:rPr>
        <w:t xml:space="preserve"> &lt;</w:t>
      </w:r>
      <w:r w:rsidRPr="006B32E0">
        <w:rPr>
          <w:rStyle w:val="Heading1Char"/>
          <w:b/>
        </w:rPr>
        <w:t xml:space="preserve"> </w:t>
      </w:r>
      <w:r>
        <w:rPr>
          <w:rStyle w:val="Heading1Char"/>
          <w:b/>
        </w:rPr>
        <w:t xml:space="preserve">Display a chart that shows </w:t>
      </w:r>
      <w:r>
        <w:rPr>
          <w:rStyle w:val="Heading1Char"/>
          <w:b/>
        </w:rPr>
        <w:t>mobile phone usage trend over time</w:t>
      </w:r>
      <w:r>
        <w:rPr>
          <w:rStyle w:val="Heading1Char"/>
          <w:b/>
        </w:rPr>
        <w:t xml:space="preserve"> &gt;</w:t>
      </w:r>
    </w:p>
    <w:p w14:paraId="35E409D2" w14:textId="1303AB40" w:rsidR="006B32E0" w:rsidRPr="00184AA9" w:rsidRDefault="006B32E0" w:rsidP="006B32E0">
      <w:pPr>
        <w:pStyle w:val="Heading1"/>
      </w:pPr>
      <w:r>
        <w:rPr>
          <w:rStyle w:val="Heading1Char"/>
          <w:b/>
        </w:rPr>
        <w:t xml:space="preserve">Analysis </w:t>
      </w:r>
      <w:r>
        <w:rPr>
          <w:rStyle w:val="Heading1Char"/>
          <w:b/>
        </w:rPr>
        <w:t>7</w:t>
      </w:r>
      <w:r>
        <w:rPr>
          <w:rStyle w:val="Heading1Char"/>
          <w:b/>
        </w:rPr>
        <w:t xml:space="preserve"> &lt;</w:t>
      </w:r>
      <w:r w:rsidRPr="006B32E0">
        <w:rPr>
          <w:rStyle w:val="Heading1Char"/>
          <w:b/>
        </w:rPr>
        <w:t xml:space="preserve"> </w:t>
      </w:r>
      <w:r>
        <w:rPr>
          <w:rStyle w:val="Heading1Char"/>
          <w:b/>
        </w:rPr>
        <w:t xml:space="preserve">Display a chart that shows </w:t>
      </w:r>
      <w:r>
        <w:rPr>
          <w:rStyle w:val="Heading1Char"/>
          <w:b/>
        </w:rPr>
        <w:t>average penalty case cost over time</w:t>
      </w:r>
      <w:r>
        <w:rPr>
          <w:rStyle w:val="Heading1Char"/>
          <w:b/>
        </w:rPr>
        <w:t xml:space="preserve"> &gt;</w:t>
      </w:r>
    </w:p>
    <w:p w14:paraId="1C0823BF" w14:textId="77777777" w:rsidR="006B32E0" w:rsidRPr="006B32E0" w:rsidRDefault="006B32E0" w:rsidP="006B32E0">
      <w:pPr>
        <w:ind w:left="0"/>
      </w:pPr>
    </w:p>
    <w:p w14:paraId="2937FBD9" w14:textId="77777777" w:rsidR="00ED34AE" w:rsidRPr="00ED34AE" w:rsidRDefault="00ED34AE" w:rsidP="00ED34AE"/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17740" w14:textId="77777777" w:rsidR="006B1A88" w:rsidRDefault="006B1A88">
      <w:pPr>
        <w:spacing w:after="0" w:line="240" w:lineRule="auto"/>
      </w:pPr>
      <w:r>
        <w:separator/>
      </w:r>
    </w:p>
  </w:endnote>
  <w:endnote w:type="continuationSeparator" w:id="0">
    <w:p w14:paraId="0BD1AC34" w14:textId="77777777" w:rsidR="006B1A88" w:rsidRDefault="006B1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000000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5AE2DBEC" w:rsidR="009000CE" w:rsidRDefault="0000000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D576B">
                <w:t>NSW Traffic Penalty Data Search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9D576B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 xml:space="preserve">Nikkelas Raines, Taiki </w:t>
              </w:r>
              <w:proofErr w:type="spellStart"/>
              <w:r w:rsidR="009D576B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Matehe</w:t>
              </w:r>
              <w:proofErr w:type="spellEnd"/>
            </w:sdtContent>
          </w:sdt>
        </w:p>
      </w:tc>
      <w:tc>
        <w:tcPr>
          <w:tcW w:w="4675" w:type="dxa"/>
        </w:tcPr>
        <w:p w14:paraId="66753B50" w14:textId="72642AC7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6B32E0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7FCE6AC6" w:rsidR="009000CE" w:rsidRDefault="00000000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D576B">
          <w:t>NSW Traffic Penalty Data Search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9D576B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 xml:space="preserve">Nikkelas Raines, Taiki </w:t>
        </w:r>
        <w:proofErr w:type="spellStart"/>
        <w:r w:rsidR="009D576B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Matehe</w:t>
        </w:r>
        <w:proofErr w:type="spellEnd"/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5A10B" w14:textId="77777777" w:rsidR="006B1A88" w:rsidRDefault="006B1A88">
      <w:pPr>
        <w:spacing w:after="0" w:line="240" w:lineRule="auto"/>
      </w:pPr>
      <w:r>
        <w:separator/>
      </w:r>
    </w:p>
  </w:footnote>
  <w:footnote w:type="continuationSeparator" w:id="0">
    <w:p w14:paraId="7A8B83FD" w14:textId="77777777" w:rsidR="006B1A88" w:rsidRDefault="006B1A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184AA9"/>
    <w:rsid w:val="002D4235"/>
    <w:rsid w:val="00662F5D"/>
    <w:rsid w:val="006B1A88"/>
    <w:rsid w:val="006B32E0"/>
    <w:rsid w:val="009000CE"/>
    <w:rsid w:val="0097144C"/>
    <w:rsid w:val="009D576B"/>
    <w:rsid w:val="00AD07E1"/>
    <w:rsid w:val="00AE0CAF"/>
    <w:rsid w:val="00DD0ACF"/>
    <w:rsid w:val="00ED34AE"/>
    <w:rsid w:val="00E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854693"/>
    <w:rsid w:val="00A87883"/>
    <w:rsid w:val="00B11F8F"/>
    <w:rsid w:val="00C8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34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NSW Traffic Penalty Data Search Executive Summary</dc:title>
  <dc:creator>Nikkelas Raines, Taiki Matehe</dc:creator>
  <cp:keywords/>
  <cp:lastModifiedBy>Nikkelas Raines</cp:lastModifiedBy>
  <cp:revision>7</cp:revision>
  <dcterms:created xsi:type="dcterms:W3CDTF">2017-08-28T03:16:00Z</dcterms:created>
  <dcterms:modified xsi:type="dcterms:W3CDTF">2023-10-08T09:43:00Z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